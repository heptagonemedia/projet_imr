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ndara" w:hAnsi="Candara" w:cs="Arial"/>
        </w:rPr>
        <w:alias w:val="Entrez le nom de l’organisation ou du comité :"/>
        <w:tag w:val="Entrez le nom de l’organisation ou du comité :"/>
        <w:id w:val="976303765"/>
        <w:placeholder>
          <w:docPart w:val="52C4E8A9402A4E688271E8662ED141C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2F7F4D00" w14:textId="77777777" w:rsidR="009A34F6" w:rsidRPr="00B62B51" w:rsidRDefault="006A520B" w:rsidP="00544EC3">
          <w:pPr>
            <w:pStyle w:val="Organisation"/>
            <w:rPr>
              <w:rFonts w:ascii="Candara" w:hAnsi="Candara" w:cs="Arial"/>
            </w:rPr>
          </w:pPr>
          <w:r>
            <w:rPr>
              <w:rFonts w:ascii="Candara" w:hAnsi="Candara" w:cs="Arial"/>
            </w:rPr>
            <w:t>Heptagone Média</w:t>
          </w:r>
        </w:p>
      </w:sdtContent>
    </w:sdt>
    <w:p w14:paraId="41B9CBDF" w14:textId="77777777" w:rsidR="00913F9D" w:rsidRPr="00B62B51" w:rsidRDefault="00902BE6" w:rsidP="00544EC3">
      <w:pPr>
        <w:pStyle w:val="Titre1"/>
        <w:rPr>
          <w:rFonts w:ascii="Candara" w:hAnsi="Candara" w:cs="Arial"/>
        </w:rPr>
      </w:pPr>
      <w:r w:rsidRPr="00B62B51">
        <w:rPr>
          <w:rFonts w:ascii="Candara" w:hAnsi="Candara" w:cs="Arial"/>
        </w:rPr>
        <w:t>Compte Rendu de réunion</w:t>
      </w:r>
    </w:p>
    <w:p w14:paraId="0FCEFFCF" w14:textId="77777777" w:rsidR="00913F9D" w:rsidRPr="00B62B51" w:rsidRDefault="007407C3" w:rsidP="00544EC3">
      <w:pPr>
        <w:pStyle w:val="Titre1"/>
        <w:rPr>
          <w:rFonts w:ascii="Candara" w:hAnsi="Candara" w:cs="Arial"/>
        </w:rPr>
      </w:pPr>
      <w:sdt>
        <w:sdtPr>
          <w:rPr>
            <w:rFonts w:ascii="Candara" w:hAnsi="Candara" w:cs="Arial"/>
          </w:rPr>
          <w:alias w:val="Entrez la date :"/>
          <w:tag w:val="Entrez la date :"/>
          <w:id w:val="-1605562503"/>
          <w:placeholder>
            <w:docPart w:val="D94CB6EE00BD44A0B28566C118C691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D03CA">
            <w:rPr>
              <w:rFonts w:ascii="Candara" w:hAnsi="Candara" w:cs="Arial"/>
            </w:rPr>
            <w:t>2</w:t>
          </w:r>
          <w:r w:rsidR="00C95FA2">
            <w:rPr>
              <w:rFonts w:ascii="Candara" w:hAnsi="Candara" w:cs="Arial"/>
            </w:rPr>
            <w:t>8</w:t>
          </w:r>
          <w:r w:rsidR="00ED03CA">
            <w:rPr>
              <w:rFonts w:ascii="Candara" w:hAnsi="Candara" w:cs="Arial"/>
            </w:rPr>
            <w:t>-08-2019</w:t>
          </w:r>
        </w:sdtContent>
      </w:sdt>
    </w:p>
    <w:p w14:paraId="13385ADB" w14:textId="77777777" w:rsidR="009A34F6" w:rsidRPr="00B62B51" w:rsidRDefault="007407C3" w:rsidP="00544EC3">
      <w:pPr>
        <w:pStyle w:val="Titre2"/>
        <w:jc w:val="both"/>
        <w:rPr>
          <w:rFonts w:ascii="Candara" w:hAnsi="Candara" w:cs="Arial"/>
        </w:rPr>
      </w:pPr>
      <w:sdt>
        <w:sdtPr>
          <w:rPr>
            <w:rFonts w:ascii="Candara" w:hAnsi="Candara" w:cs="Arial"/>
          </w:rPr>
          <w:alias w:val="Participants présents :"/>
          <w:tag w:val="Participants présents :"/>
          <w:id w:val="1371722459"/>
          <w:placeholder>
            <w:docPart w:val="9922E19B22E049619224537735F8F5E5"/>
          </w:placeholder>
          <w:temporary/>
          <w:showingPlcHdr/>
          <w15:appearance w15:val="hidden"/>
        </w:sdtPr>
        <w:sdtEndPr/>
        <w:sdtContent>
          <w:r w:rsidR="00C91D7E" w:rsidRPr="00B62B51">
            <w:rPr>
              <w:rFonts w:ascii="Candara" w:hAnsi="Candara" w:cs="Arial"/>
              <w:lang w:bidi="fr-FR"/>
            </w:rPr>
            <w:t>Participants présents</w:t>
          </w:r>
        </w:sdtContent>
      </w:sdt>
    </w:p>
    <w:p w14:paraId="74022EF0" w14:textId="77777777" w:rsidR="009A34F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Adrian-Paul</w:t>
      </w:r>
    </w:p>
    <w:p w14:paraId="12CFB3E9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Louis</w:t>
      </w:r>
    </w:p>
    <w:p w14:paraId="4535BBE6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Antoine</w:t>
      </w:r>
    </w:p>
    <w:p w14:paraId="3976409F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Christophe</w:t>
      </w:r>
    </w:p>
    <w:p w14:paraId="0899D3FB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Lucien</w:t>
      </w:r>
    </w:p>
    <w:p w14:paraId="1065EADA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Théo</w:t>
      </w:r>
    </w:p>
    <w:p w14:paraId="30EF562F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Estevan</w:t>
      </w:r>
    </w:p>
    <w:p w14:paraId="68CA0A42" w14:textId="77777777" w:rsidR="00902BE6" w:rsidRPr="00B62B51" w:rsidRDefault="00D9341D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 xml:space="preserve">M. </w:t>
      </w:r>
      <w:proofErr w:type="spellStart"/>
      <w:r w:rsidRPr="00B62B51">
        <w:rPr>
          <w:rFonts w:ascii="Candara" w:hAnsi="Candara" w:cs="Arial"/>
        </w:rPr>
        <w:t>Eric</w:t>
      </w:r>
      <w:proofErr w:type="spellEnd"/>
      <w:r w:rsidRPr="00B62B51">
        <w:rPr>
          <w:rFonts w:ascii="Candara" w:hAnsi="Candara" w:cs="Arial"/>
        </w:rPr>
        <w:t xml:space="preserve"> Lavoie</w:t>
      </w:r>
    </w:p>
    <w:p w14:paraId="29F8873B" w14:textId="77777777" w:rsidR="00D9341D" w:rsidRPr="00B62B51" w:rsidRDefault="00ED03CA" w:rsidP="00544EC3">
      <w:pPr>
        <w:pStyle w:val="Titre2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Feedback client</w:t>
      </w:r>
    </w:p>
    <w:p w14:paraId="3E68A293" w14:textId="77777777" w:rsidR="00D9341D" w:rsidRDefault="00B46971" w:rsidP="00ED03CA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Prototype</w:t>
      </w:r>
      <w:r w:rsidR="00ED03CA">
        <w:rPr>
          <w:rFonts w:ascii="Candara" w:hAnsi="Candara" w:cs="Arial"/>
          <w:lang w:val="fr-CA"/>
        </w:rPr>
        <w:t>s très bons ;</w:t>
      </w:r>
    </w:p>
    <w:p w14:paraId="4F31A776" w14:textId="77777777" w:rsidR="00B46971" w:rsidRDefault="00B46971" w:rsidP="00ED03CA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Souhaite les 2 prototypes présentés ;</w:t>
      </w:r>
    </w:p>
    <w:p w14:paraId="3EF22D56" w14:textId="77777777" w:rsidR="00ED03CA" w:rsidRDefault="00ED03CA" w:rsidP="00ED03CA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Bonne compréhension des besoins ;</w:t>
      </w:r>
    </w:p>
    <w:p w14:paraId="6BC2236B" w14:textId="77777777" w:rsidR="00ED03CA" w:rsidRPr="00ED03CA" w:rsidRDefault="00ED03CA" w:rsidP="00ED03CA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Possibilité d’agrandissement de la carte</w:t>
      </w:r>
      <w:r w:rsidR="002F6C76">
        <w:rPr>
          <w:rFonts w:ascii="Candara" w:hAnsi="Candara" w:cs="Arial"/>
          <w:lang w:val="fr-CA"/>
        </w:rPr>
        <w:t xml:space="preserve"> et déplacement à l’intérieur de la carte.</w:t>
      </w:r>
    </w:p>
    <w:p w14:paraId="11D59E49" w14:textId="77777777" w:rsidR="00AE594B" w:rsidRDefault="00AE594B" w:rsidP="00053593">
      <w:pPr>
        <w:pStyle w:val="Titre2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Nouvelles données</w:t>
      </w:r>
    </w:p>
    <w:p w14:paraId="4B2604E6" w14:textId="77777777" w:rsidR="00AE594B" w:rsidRDefault="00AE594B" w:rsidP="00AE594B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Fiabilité des senseurs : + ou – 5% par rapport à la valeur précédente ;</w:t>
      </w:r>
    </w:p>
    <w:p w14:paraId="0C96D61B" w14:textId="77777777" w:rsidR="00AE594B" w:rsidRDefault="00AE594B" w:rsidP="00AE594B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Un seul centre de données ;</w:t>
      </w:r>
    </w:p>
    <w:p w14:paraId="11A08887" w14:textId="77777777" w:rsidR="00AE594B" w:rsidRDefault="00AE594B" w:rsidP="00AE594B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Distance max entre 2 bouées : 500km</w:t>
      </w:r>
    </w:p>
    <w:p w14:paraId="56A257CB" w14:textId="5D0DA768" w:rsidR="00AE594B" w:rsidRPr="00AE594B" w:rsidRDefault="00AE594B" w:rsidP="00AE594B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Distance max entre les 2 bouées les plus éloignée</w:t>
      </w:r>
      <w:r w:rsidR="00EC1997">
        <w:rPr>
          <w:rFonts w:ascii="Candara" w:hAnsi="Candara" w:cs="Arial"/>
          <w:lang w:val="fr-CA"/>
        </w:rPr>
        <w:t>s</w:t>
      </w:r>
      <w:bookmarkStart w:id="0" w:name="_GoBack"/>
      <w:bookmarkEnd w:id="0"/>
      <w:r>
        <w:rPr>
          <w:rFonts w:ascii="Candara" w:hAnsi="Candara" w:cs="Arial"/>
          <w:lang w:val="fr-CA"/>
        </w:rPr>
        <w:t> : 1000km.</w:t>
      </w:r>
    </w:p>
    <w:p w14:paraId="2D0EDBCB" w14:textId="77777777" w:rsidR="009A34F6" w:rsidRDefault="00595B61" w:rsidP="00595B61">
      <w:pPr>
        <w:pStyle w:val="Titre2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A Faire</w:t>
      </w:r>
    </w:p>
    <w:p w14:paraId="2E12B471" w14:textId="77777777" w:rsidR="00595B61" w:rsidRDefault="00595B61" w:rsidP="002F6C76">
      <w:pPr>
        <w:pStyle w:val="Paragraphedeliste"/>
        <w:numPr>
          <w:ilvl w:val="0"/>
          <w:numId w:val="18"/>
        </w:numPr>
        <w:jc w:val="both"/>
        <w:rPr>
          <w:rFonts w:ascii="Candara" w:hAnsi="Candara" w:cs="Arial"/>
          <w:lang w:val="fr-CA"/>
        </w:rPr>
      </w:pPr>
      <w:r w:rsidRPr="002F6C76">
        <w:rPr>
          <w:rFonts w:ascii="Candara" w:hAnsi="Candara" w:cs="Arial"/>
          <w:lang w:val="fr-CA"/>
        </w:rPr>
        <w:t>Travailler sur une seule bouée</w:t>
      </w:r>
      <w:r w:rsidR="002F6C76" w:rsidRPr="002F6C76">
        <w:rPr>
          <w:rFonts w:ascii="Candara" w:hAnsi="Candara" w:cs="Arial"/>
          <w:lang w:val="fr-CA"/>
        </w:rPr>
        <w:t xml:space="preserve"> qui envoie une seule donnée</w:t>
      </w:r>
      <w:r w:rsidR="002F6C76">
        <w:rPr>
          <w:rFonts w:ascii="Candara" w:hAnsi="Candara" w:cs="Arial"/>
          <w:lang w:val="fr-CA"/>
        </w:rPr>
        <w:t xml:space="preserve"> (la température)</w:t>
      </w:r>
      <w:r w:rsidR="002F6C76" w:rsidRPr="002F6C76">
        <w:rPr>
          <w:rFonts w:ascii="Candara" w:hAnsi="Candara" w:cs="Arial"/>
          <w:lang w:val="fr-CA"/>
        </w:rPr>
        <w:t>. Faire la moyenne de celle-ci et l’afficher sur un graphique.</w:t>
      </w:r>
    </w:p>
    <w:p w14:paraId="1EA127A6" w14:textId="77777777" w:rsidR="002F6C76" w:rsidRDefault="002F6C76" w:rsidP="002F6C76">
      <w:pPr>
        <w:pStyle w:val="Paragraphedeliste"/>
        <w:numPr>
          <w:ilvl w:val="0"/>
          <w:numId w:val="18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Appliquer cela à 75 bouées.</w:t>
      </w:r>
    </w:p>
    <w:p w14:paraId="277AC18E" w14:textId="77777777" w:rsidR="002F6C76" w:rsidRDefault="002F6C76" w:rsidP="002F6C76">
      <w:pPr>
        <w:pStyle w:val="Paragraphedeliste"/>
        <w:numPr>
          <w:ilvl w:val="0"/>
          <w:numId w:val="18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Faire les 2 autres statistiques (médiane et écart-type).</w:t>
      </w:r>
    </w:p>
    <w:p w14:paraId="2B602B8B" w14:textId="77777777" w:rsidR="002F6C76" w:rsidRDefault="002F6C76" w:rsidP="002F6C76">
      <w:pPr>
        <w:pStyle w:val="Paragraphedeliste"/>
        <w:numPr>
          <w:ilvl w:val="0"/>
          <w:numId w:val="18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Appliquer cela pour la salinité et le débit de l’eau.</w:t>
      </w:r>
    </w:p>
    <w:p w14:paraId="23734DDD" w14:textId="77777777" w:rsidR="002F6C76" w:rsidRDefault="001C04E1" w:rsidP="001C04E1">
      <w:p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Pour la prochaine réunion nous devons faire la première étape, c’est-à-dire :</w:t>
      </w:r>
    </w:p>
    <w:p w14:paraId="197ECD03" w14:textId="77777777" w:rsidR="001C04E1" w:rsidRDefault="001C04E1" w:rsidP="001C04E1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Générer des données pour la température sur un certain temps ;</w:t>
      </w:r>
    </w:p>
    <w:p w14:paraId="308BA8A2" w14:textId="77777777" w:rsidR="001C04E1" w:rsidRDefault="001C04E1" w:rsidP="001C04E1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Stocker ces données dans une base de données ;</w:t>
      </w:r>
    </w:p>
    <w:p w14:paraId="78D11FB2" w14:textId="77777777" w:rsidR="001C04E1" w:rsidRDefault="001C04E1" w:rsidP="001C04E1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Calculer la moyenne;</w:t>
      </w:r>
    </w:p>
    <w:p w14:paraId="09B9EF7F" w14:textId="77777777" w:rsidR="001C04E1" w:rsidRPr="001C04E1" w:rsidRDefault="001C04E1" w:rsidP="001C04E1">
      <w:pPr>
        <w:pStyle w:val="Paragraphedeliste"/>
        <w:numPr>
          <w:ilvl w:val="0"/>
          <w:numId w:val="17"/>
        </w:numPr>
        <w:jc w:val="both"/>
        <w:rPr>
          <w:rFonts w:ascii="Candara" w:hAnsi="Candara" w:cs="Arial"/>
          <w:lang w:val="fr-CA"/>
        </w:rPr>
      </w:pPr>
      <w:r>
        <w:rPr>
          <w:rFonts w:ascii="Candara" w:hAnsi="Candara" w:cs="Arial"/>
          <w:lang w:val="fr-CA"/>
        </w:rPr>
        <w:t>Afficher l’évolution de la température et de la moyenne dans un graphique.</w:t>
      </w:r>
    </w:p>
    <w:sectPr w:rsidR="001C04E1" w:rsidRPr="001C04E1" w:rsidSect="002569A2">
      <w:footerReference w:type="default" r:id="rId8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DF0D4" w14:textId="77777777" w:rsidR="007407C3" w:rsidRDefault="007407C3" w:rsidP="006261AC">
      <w:pPr>
        <w:spacing w:after="0" w:line="240" w:lineRule="auto"/>
      </w:pPr>
      <w:r>
        <w:separator/>
      </w:r>
    </w:p>
  </w:endnote>
  <w:endnote w:type="continuationSeparator" w:id="0">
    <w:p w14:paraId="41831082" w14:textId="77777777" w:rsidR="007407C3" w:rsidRDefault="007407C3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03362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2B605D" w14:textId="77777777" w:rsidR="006A520B" w:rsidRDefault="006A520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21CA654" w14:textId="77777777" w:rsidR="00B93E5B" w:rsidRDefault="00B93E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1E35E" w14:textId="77777777" w:rsidR="007407C3" w:rsidRDefault="007407C3" w:rsidP="006261AC">
      <w:pPr>
        <w:spacing w:after="0" w:line="240" w:lineRule="auto"/>
      </w:pPr>
      <w:r>
        <w:separator/>
      </w:r>
    </w:p>
  </w:footnote>
  <w:footnote w:type="continuationSeparator" w:id="0">
    <w:p w14:paraId="4D1D42DB" w14:textId="77777777" w:rsidR="007407C3" w:rsidRDefault="007407C3" w:rsidP="00626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56200"/>
    <w:multiLevelType w:val="hybridMultilevel"/>
    <w:tmpl w:val="E418FC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C1CA6"/>
    <w:multiLevelType w:val="hybridMultilevel"/>
    <w:tmpl w:val="D0D4E8CA"/>
    <w:lvl w:ilvl="0" w:tplc="3E908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62CAB"/>
    <w:multiLevelType w:val="hybridMultilevel"/>
    <w:tmpl w:val="897E0A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B196A"/>
    <w:multiLevelType w:val="hybridMultilevel"/>
    <w:tmpl w:val="671CF3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96AA0"/>
    <w:multiLevelType w:val="hybridMultilevel"/>
    <w:tmpl w:val="A9C692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96006"/>
    <w:multiLevelType w:val="hybridMultilevel"/>
    <w:tmpl w:val="59A8FE2C"/>
    <w:lvl w:ilvl="0" w:tplc="0E40031A">
      <w:start w:val="29"/>
      <w:numFmt w:val="bullet"/>
      <w:lvlText w:val="-"/>
      <w:lvlJc w:val="left"/>
      <w:pPr>
        <w:ind w:left="720" w:hanging="360"/>
      </w:pPr>
      <w:rPr>
        <w:rFonts w:ascii="Candara" w:eastAsia="Times New Roman" w:hAnsi="Candara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925BB"/>
    <w:multiLevelType w:val="hybridMultilevel"/>
    <w:tmpl w:val="58506A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CA"/>
    <w:rsid w:val="00017927"/>
    <w:rsid w:val="000534FF"/>
    <w:rsid w:val="0012244C"/>
    <w:rsid w:val="001B4272"/>
    <w:rsid w:val="001C04E1"/>
    <w:rsid w:val="002569A2"/>
    <w:rsid w:val="00272ABC"/>
    <w:rsid w:val="002976C7"/>
    <w:rsid w:val="002B7132"/>
    <w:rsid w:val="002D0540"/>
    <w:rsid w:val="002F19D5"/>
    <w:rsid w:val="002F6C76"/>
    <w:rsid w:val="003164F3"/>
    <w:rsid w:val="00316C23"/>
    <w:rsid w:val="003176E3"/>
    <w:rsid w:val="003B5B68"/>
    <w:rsid w:val="003C02F6"/>
    <w:rsid w:val="003C6E9A"/>
    <w:rsid w:val="003E6E49"/>
    <w:rsid w:val="00544EC3"/>
    <w:rsid w:val="005578C9"/>
    <w:rsid w:val="00564B60"/>
    <w:rsid w:val="00595B61"/>
    <w:rsid w:val="005D2B86"/>
    <w:rsid w:val="006261AC"/>
    <w:rsid w:val="00626446"/>
    <w:rsid w:val="0065155C"/>
    <w:rsid w:val="00663AC9"/>
    <w:rsid w:val="0069738C"/>
    <w:rsid w:val="006A520B"/>
    <w:rsid w:val="006C2F90"/>
    <w:rsid w:val="007407C3"/>
    <w:rsid w:val="00743B7B"/>
    <w:rsid w:val="00767BE9"/>
    <w:rsid w:val="008538C1"/>
    <w:rsid w:val="00902BE6"/>
    <w:rsid w:val="00913F9D"/>
    <w:rsid w:val="00925080"/>
    <w:rsid w:val="00994CC9"/>
    <w:rsid w:val="009A34F6"/>
    <w:rsid w:val="00A1127D"/>
    <w:rsid w:val="00A1293D"/>
    <w:rsid w:val="00A25FD3"/>
    <w:rsid w:val="00A32DE9"/>
    <w:rsid w:val="00AA0889"/>
    <w:rsid w:val="00AD0486"/>
    <w:rsid w:val="00AE594B"/>
    <w:rsid w:val="00B46971"/>
    <w:rsid w:val="00B62B51"/>
    <w:rsid w:val="00B93E5B"/>
    <w:rsid w:val="00BD0E68"/>
    <w:rsid w:val="00BD3ADC"/>
    <w:rsid w:val="00C12DA5"/>
    <w:rsid w:val="00C91D7E"/>
    <w:rsid w:val="00C95FA2"/>
    <w:rsid w:val="00CA3F46"/>
    <w:rsid w:val="00CF3F72"/>
    <w:rsid w:val="00D204A5"/>
    <w:rsid w:val="00D30FB6"/>
    <w:rsid w:val="00D9341D"/>
    <w:rsid w:val="00DB3CF3"/>
    <w:rsid w:val="00E44288"/>
    <w:rsid w:val="00E453BC"/>
    <w:rsid w:val="00E824F4"/>
    <w:rsid w:val="00EC1997"/>
    <w:rsid w:val="00ED03CA"/>
    <w:rsid w:val="00EE4AF4"/>
    <w:rsid w:val="00EF0387"/>
    <w:rsid w:val="00EF6CE2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52617"/>
  <w15:docId w15:val="{12FEF3ED-6EA9-4C6C-9C7B-10F8E67A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Titre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Titre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rganisation">
    <w:name w:val="Organis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Textedelespacerserv">
    <w:name w:val="Placeholder Text"/>
    <w:basedOn w:val="Policepardfaut"/>
    <w:uiPriority w:val="99"/>
    <w:semiHidden/>
    <w:rsid w:val="00272ABC"/>
    <w:rPr>
      <w:color w:val="808080"/>
    </w:rPr>
  </w:style>
  <w:style w:type="paragraph" w:styleId="Textedebulles">
    <w:name w:val="Balloon Text"/>
    <w:basedOn w:val="Normal"/>
    <w:link w:val="TextedebullesC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272AB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FB6"/>
    <w:rPr>
      <w:rFonts w:asciiTheme="minorHAnsi" w:hAnsiTheme="minorHAns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FB6"/>
    <w:rPr>
      <w:rFonts w:asciiTheme="minorHAnsi" w:hAnsiTheme="minorHAnsi"/>
      <w:sz w:val="24"/>
      <w:szCs w:val="24"/>
    </w:rPr>
  </w:style>
  <w:style w:type="table" w:styleId="Grilledutableau">
    <w:name w:val="Table Grid"/>
    <w:basedOn w:val="Tableau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12"/>
    <w:unhideWhenUsed/>
    <w:qFormat/>
    <w:rsid w:val="00A25FD3"/>
    <w:rPr>
      <w:iCs/>
      <w:color w:val="595959" w:themeColor="text1" w:themeTint="A6"/>
    </w:rPr>
  </w:style>
  <w:style w:type="paragraph" w:styleId="Normalcentr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164F3"/>
    <w:rPr>
      <w:color w:val="595959" w:themeColor="text1" w:themeTint="A6"/>
      <w:shd w:val="clear" w:color="auto" w:fill="E6E6E6"/>
    </w:rPr>
  </w:style>
  <w:style w:type="paragraph" w:styleId="Paragraphedeliste">
    <w:name w:val="List Paragraph"/>
    <w:basedOn w:val="Normal"/>
    <w:uiPriority w:val="34"/>
    <w:unhideWhenUsed/>
    <w:rsid w:val="00902BE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594B"/>
    <w:rPr>
      <w:rFonts w:asciiTheme="majorHAnsi" w:hAnsiTheme="maj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C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4E8A9402A4E688271E8662ED141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A856BD-0136-486F-B271-4B230C60D907}"/>
      </w:docPartPr>
      <w:docPartBody>
        <w:p w:rsidR="00000000" w:rsidRDefault="001C6700">
          <w:pPr>
            <w:pStyle w:val="52C4E8A9402A4E688271E8662ED141C4"/>
          </w:pPr>
          <w:r>
            <w:rPr>
              <w:lang w:bidi="fr-FR"/>
            </w:rPr>
            <w:t>Nom de l’organisation ou du comité</w:t>
          </w:r>
        </w:p>
      </w:docPartBody>
    </w:docPart>
    <w:docPart>
      <w:docPartPr>
        <w:name w:val="D94CB6EE00BD44A0B28566C118C691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7BF533-AA0A-4523-A9F4-40C2AD64174D}"/>
      </w:docPartPr>
      <w:docPartBody>
        <w:p w:rsidR="00000000" w:rsidRDefault="001C6700">
          <w:pPr>
            <w:pStyle w:val="D94CB6EE00BD44A0B28566C118C691BF"/>
          </w:pPr>
          <w:r>
            <w:rPr>
              <w:lang w:bidi="fr-FR"/>
            </w:rPr>
            <w:t>Date</w:t>
          </w:r>
        </w:p>
      </w:docPartBody>
    </w:docPart>
    <w:docPart>
      <w:docPartPr>
        <w:name w:val="9922E19B22E049619224537735F8F5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F4C997-A578-4E96-A7E6-F84BC95C2F50}"/>
      </w:docPartPr>
      <w:docPartBody>
        <w:p w:rsidR="00000000" w:rsidRDefault="001C6700">
          <w:pPr>
            <w:pStyle w:val="9922E19B22E049619224537735F8F5E5"/>
          </w:pPr>
          <w:r>
            <w:rPr>
              <w:lang w:bidi="fr-FR"/>
            </w:rPr>
            <w:t>Participants présents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00"/>
    <w:rsid w:val="001C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C4E8A9402A4E688271E8662ED141C4">
    <w:name w:val="52C4E8A9402A4E688271E8662ED141C4"/>
  </w:style>
  <w:style w:type="paragraph" w:customStyle="1" w:styleId="D94CB6EE00BD44A0B28566C118C691BF">
    <w:name w:val="D94CB6EE00BD44A0B28566C118C691BF"/>
  </w:style>
  <w:style w:type="paragraph" w:customStyle="1" w:styleId="9922E19B22E049619224537735F8F5E5">
    <w:name w:val="9922E19B22E049619224537735F8F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5B92-8C6F-4570-9B57-7BBC6976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ModeleCR.dotm</Template>
  <TotalTime>38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Heptagone Média</dc:subject>
  <dc:creator>Estevan Gay</dc:creator>
  <cp:keywords>28-08-2019</cp:keywords>
  <dc:description/>
  <cp:lastModifiedBy>Estevan Gay</cp:lastModifiedBy>
  <cp:revision>9</cp:revision>
  <cp:lastPrinted>2019-08-28T17:35:00Z</cp:lastPrinted>
  <dcterms:created xsi:type="dcterms:W3CDTF">2019-08-28T16:57:00Z</dcterms:created>
  <dcterms:modified xsi:type="dcterms:W3CDTF">2019-08-28T17:35:00Z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2018-04-11T09:03:44.2469821Z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