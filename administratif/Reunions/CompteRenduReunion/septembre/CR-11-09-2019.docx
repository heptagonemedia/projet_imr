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ndara" w:hAnsi="Candara" w:cs="Arial"/>
        </w:rPr>
        <w:alias w:val="Entrez le nom de l’organisation ou du comité :"/>
        <w:tag w:val="Entrez le nom de l’organisation ou du comité :"/>
        <w:id w:val="976303765"/>
        <w:placeholder>
          <w:docPart w:val="E35493B483B34E448982F3F7FF43010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42D7BBA6" w14:textId="77777777" w:rsidR="009A34F6" w:rsidRPr="00B62B51" w:rsidRDefault="006A520B" w:rsidP="00544EC3">
          <w:pPr>
            <w:pStyle w:val="Organisation"/>
            <w:rPr>
              <w:rFonts w:ascii="Candara" w:hAnsi="Candara" w:cs="Arial"/>
            </w:rPr>
          </w:pPr>
          <w:r>
            <w:rPr>
              <w:rFonts w:ascii="Candara" w:hAnsi="Candara" w:cs="Arial"/>
            </w:rPr>
            <w:t>Heptagone Média</w:t>
          </w:r>
        </w:p>
      </w:sdtContent>
    </w:sdt>
    <w:p w14:paraId="6946ADC9" w14:textId="77777777" w:rsidR="00913F9D" w:rsidRPr="00B62B51" w:rsidRDefault="00902BE6" w:rsidP="00544EC3">
      <w:pPr>
        <w:pStyle w:val="Titre1"/>
        <w:rPr>
          <w:rFonts w:ascii="Candara" w:hAnsi="Candara" w:cs="Arial"/>
        </w:rPr>
      </w:pPr>
      <w:r w:rsidRPr="00B62B51">
        <w:rPr>
          <w:rFonts w:ascii="Candara" w:hAnsi="Candara" w:cs="Arial"/>
        </w:rPr>
        <w:t>Compte Rendu de réunion</w:t>
      </w:r>
    </w:p>
    <w:p w14:paraId="5785FA18" w14:textId="77777777" w:rsidR="00913F9D" w:rsidRPr="00B62B51" w:rsidRDefault="001043DC" w:rsidP="00544EC3">
      <w:pPr>
        <w:pStyle w:val="Titre1"/>
        <w:rPr>
          <w:rFonts w:ascii="Candara" w:hAnsi="Candara" w:cs="Arial"/>
        </w:rPr>
      </w:pPr>
      <w:sdt>
        <w:sdtPr>
          <w:rPr>
            <w:rFonts w:ascii="Candara" w:hAnsi="Candara" w:cs="Arial"/>
          </w:rPr>
          <w:alias w:val="Entrez la date :"/>
          <w:tag w:val="Entrez la date :"/>
          <w:id w:val="-1605562503"/>
          <w:placeholder>
            <w:docPart w:val="A386BED360BE4C168B0D139AA73114F1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E942E2">
            <w:rPr>
              <w:rFonts w:ascii="Candara" w:hAnsi="Candara" w:cs="Arial"/>
            </w:rPr>
            <w:t>12-09-2019</w:t>
          </w:r>
        </w:sdtContent>
      </w:sdt>
    </w:p>
    <w:p w14:paraId="49D85125" w14:textId="77777777" w:rsidR="009A34F6" w:rsidRPr="00B62B51" w:rsidRDefault="001043DC" w:rsidP="00544EC3">
      <w:pPr>
        <w:pStyle w:val="Titre2"/>
        <w:jc w:val="both"/>
        <w:rPr>
          <w:rFonts w:ascii="Candara" w:hAnsi="Candara" w:cs="Arial"/>
        </w:rPr>
      </w:pPr>
      <w:sdt>
        <w:sdtPr>
          <w:rPr>
            <w:rFonts w:ascii="Candara" w:hAnsi="Candara" w:cs="Arial"/>
          </w:rPr>
          <w:alias w:val="Participants présents :"/>
          <w:tag w:val="Participants présents :"/>
          <w:id w:val="1371722459"/>
          <w:placeholder>
            <w:docPart w:val="768B2C376EF5423694FE82017AE2A3F8"/>
          </w:placeholder>
          <w:temporary/>
          <w:showingPlcHdr/>
          <w15:appearance w15:val="hidden"/>
        </w:sdtPr>
        <w:sdtEndPr/>
        <w:sdtContent>
          <w:r w:rsidR="00C91D7E" w:rsidRPr="00B62B51">
            <w:rPr>
              <w:rFonts w:ascii="Candara" w:hAnsi="Candara" w:cs="Arial"/>
              <w:lang w:bidi="fr-FR"/>
            </w:rPr>
            <w:t>Participants présents</w:t>
          </w:r>
        </w:sdtContent>
      </w:sdt>
    </w:p>
    <w:p w14:paraId="0AADDDE6" w14:textId="77777777" w:rsidR="009A34F6" w:rsidRPr="00B62B51" w:rsidRDefault="00902BE6" w:rsidP="00544EC3">
      <w:pPr>
        <w:pStyle w:val="Paragraphedeliste"/>
        <w:numPr>
          <w:ilvl w:val="0"/>
          <w:numId w:val="12"/>
        </w:numPr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>Adrian-Paul</w:t>
      </w:r>
    </w:p>
    <w:p w14:paraId="4B2671C8" w14:textId="77777777" w:rsidR="00902BE6" w:rsidRPr="00B62B51" w:rsidRDefault="00902BE6" w:rsidP="00544EC3">
      <w:pPr>
        <w:pStyle w:val="Paragraphedeliste"/>
        <w:numPr>
          <w:ilvl w:val="0"/>
          <w:numId w:val="12"/>
        </w:numPr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>Louis</w:t>
      </w:r>
    </w:p>
    <w:p w14:paraId="1CE7EC76" w14:textId="77777777" w:rsidR="00902BE6" w:rsidRPr="00B62B51" w:rsidRDefault="00902BE6" w:rsidP="00544EC3">
      <w:pPr>
        <w:pStyle w:val="Paragraphedeliste"/>
        <w:numPr>
          <w:ilvl w:val="0"/>
          <w:numId w:val="12"/>
        </w:numPr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>Antoine</w:t>
      </w:r>
    </w:p>
    <w:p w14:paraId="08672670" w14:textId="77777777" w:rsidR="00902BE6" w:rsidRPr="00B62B51" w:rsidRDefault="00902BE6" w:rsidP="00544EC3">
      <w:pPr>
        <w:pStyle w:val="Paragraphedeliste"/>
        <w:numPr>
          <w:ilvl w:val="0"/>
          <w:numId w:val="12"/>
        </w:numPr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>Christophe</w:t>
      </w:r>
    </w:p>
    <w:p w14:paraId="783A59AC" w14:textId="77777777" w:rsidR="00902BE6" w:rsidRPr="00B62B51" w:rsidRDefault="00902BE6" w:rsidP="00544EC3">
      <w:pPr>
        <w:pStyle w:val="Paragraphedeliste"/>
        <w:numPr>
          <w:ilvl w:val="0"/>
          <w:numId w:val="12"/>
        </w:numPr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>Lucien</w:t>
      </w:r>
    </w:p>
    <w:p w14:paraId="718F0428" w14:textId="77777777" w:rsidR="00902BE6" w:rsidRPr="00B62B51" w:rsidRDefault="00902BE6" w:rsidP="00544EC3">
      <w:pPr>
        <w:pStyle w:val="Paragraphedeliste"/>
        <w:numPr>
          <w:ilvl w:val="0"/>
          <w:numId w:val="12"/>
        </w:numPr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>Théo</w:t>
      </w:r>
    </w:p>
    <w:p w14:paraId="169F694C" w14:textId="77777777" w:rsidR="00902BE6" w:rsidRPr="00B62B51" w:rsidRDefault="00902BE6" w:rsidP="00544EC3">
      <w:pPr>
        <w:pStyle w:val="Paragraphedeliste"/>
        <w:numPr>
          <w:ilvl w:val="0"/>
          <w:numId w:val="12"/>
        </w:numPr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>Estevan</w:t>
      </w:r>
    </w:p>
    <w:p w14:paraId="7C973856" w14:textId="77777777" w:rsidR="00902BE6" w:rsidRPr="00B62B51" w:rsidRDefault="00D9341D" w:rsidP="00544EC3">
      <w:pPr>
        <w:pStyle w:val="Paragraphedeliste"/>
        <w:numPr>
          <w:ilvl w:val="0"/>
          <w:numId w:val="12"/>
        </w:numPr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 xml:space="preserve">M. </w:t>
      </w:r>
      <w:proofErr w:type="spellStart"/>
      <w:r w:rsidRPr="00B62B51">
        <w:rPr>
          <w:rFonts w:ascii="Candara" w:hAnsi="Candara" w:cs="Arial"/>
        </w:rPr>
        <w:t>Eric</w:t>
      </w:r>
      <w:proofErr w:type="spellEnd"/>
      <w:r w:rsidRPr="00B62B51">
        <w:rPr>
          <w:rFonts w:ascii="Candara" w:hAnsi="Candara" w:cs="Arial"/>
        </w:rPr>
        <w:t xml:space="preserve"> Lavoie</w:t>
      </w:r>
    </w:p>
    <w:p w14:paraId="50593021" w14:textId="77777777" w:rsidR="00D9341D" w:rsidRDefault="00E942E2" w:rsidP="00544EC3">
      <w:pPr>
        <w:pStyle w:val="Titre2"/>
        <w:jc w:val="both"/>
        <w:rPr>
          <w:rFonts w:ascii="Candara" w:hAnsi="Candara" w:cs="Arial"/>
        </w:rPr>
      </w:pPr>
      <w:proofErr w:type="spellStart"/>
      <w:r>
        <w:rPr>
          <w:rFonts w:ascii="Candara" w:hAnsi="Candara" w:cs="Arial"/>
        </w:rPr>
        <w:t>FeedBack</w:t>
      </w:r>
      <w:proofErr w:type="spellEnd"/>
      <w:r>
        <w:rPr>
          <w:rFonts w:ascii="Candara" w:hAnsi="Candara" w:cs="Arial"/>
        </w:rPr>
        <w:t xml:space="preserve"> client</w:t>
      </w:r>
    </w:p>
    <w:p w14:paraId="0898499E" w14:textId="77777777" w:rsidR="00E942E2" w:rsidRPr="00E942E2" w:rsidRDefault="00E942E2" w:rsidP="00E942E2">
      <w:pPr>
        <w:jc w:val="both"/>
        <w:rPr>
          <w:rFonts w:ascii="Candara" w:hAnsi="Candara" w:cs="Arial"/>
        </w:rPr>
      </w:pPr>
      <w:proofErr w:type="spellStart"/>
      <w:r>
        <w:rPr>
          <w:rFonts w:ascii="Candara" w:hAnsi="Candara" w:cs="Arial"/>
        </w:rPr>
        <w:t>Etre</w:t>
      </w:r>
      <w:proofErr w:type="spellEnd"/>
      <w:r>
        <w:rPr>
          <w:rFonts w:ascii="Candara" w:hAnsi="Candara" w:cs="Arial"/>
        </w:rPr>
        <w:t xml:space="preserve"> rassuré par rapport au SGBD et à la sécurité des données.</w:t>
      </w:r>
    </w:p>
    <w:p w14:paraId="554CEDE4" w14:textId="77777777" w:rsidR="00D9341D" w:rsidRDefault="00E942E2" w:rsidP="00544EC3">
      <w:p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>Nombre de bouées maximum multiplié par 1000 avec un seuil minimal de 7500 bouées.</w:t>
      </w:r>
    </w:p>
    <w:p w14:paraId="034F2637" w14:textId="77777777" w:rsidR="00626446" w:rsidRPr="00B62B51" w:rsidRDefault="00E942E2" w:rsidP="00626446">
      <w:pPr>
        <w:jc w:val="both"/>
        <w:rPr>
          <w:rFonts w:ascii="Candara" w:hAnsi="Candara" w:cs="Arial"/>
          <w:lang w:val="fr-CA"/>
        </w:rPr>
      </w:pPr>
      <w:r>
        <w:rPr>
          <w:rFonts w:ascii="Candara" w:hAnsi="Candara" w:cs="Arial"/>
        </w:rPr>
        <w:t>Interfaces, le client est très satisfait. Ajouter des titres pour pouvoir se situer dans les pages.</w:t>
      </w:r>
      <w:bookmarkStart w:id="0" w:name="_GoBack"/>
      <w:bookmarkEnd w:id="0"/>
    </w:p>
    <w:tbl>
      <w:tblPr>
        <w:tblStyle w:val="Grilledutableau"/>
        <w:tblW w:w="8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eau de disposition permettant d’entrer les noms des personnes qui ont soumis et approuvé le compte rendu"/>
      </w:tblPr>
      <w:tblGrid>
        <w:gridCol w:w="2716"/>
        <w:gridCol w:w="5557"/>
      </w:tblGrid>
      <w:tr w:rsidR="00017927" w:rsidRPr="00B62B51" w14:paraId="25D3360F" w14:textId="77777777" w:rsidTr="003C6E9A">
        <w:trPr>
          <w:tblHeader/>
        </w:trPr>
        <w:tc>
          <w:tcPr>
            <w:tcW w:w="2716" w:type="dxa"/>
          </w:tcPr>
          <w:p w14:paraId="0E79AC0E" w14:textId="77777777" w:rsidR="00C91D7E" w:rsidRPr="00B62B51" w:rsidRDefault="00C91D7E" w:rsidP="00544EC3">
            <w:pPr>
              <w:jc w:val="both"/>
              <w:rPr>
                <w:rFonts w:ascii="Candara" w:hAnsi="Candara" w:cs="Arial"/>
              </w:rPr>
            </w:pPr>
          </w:p>
        </w:tc>
        <w:tc>
          <w:tcPr>
            <w:tcW w:w="5557" w:type="dxa"/>
          </w:tcPr>
          <w:p w14:paraId="6CCA3EAC" w14:textId="77777777" w:rsidR="00C91D7E" w:rsidRPr="00B62B51" w:rsidRDefault="00C91D7E" w:rsidP="00544EC3">
            <w:pPr>
              <w:jc w:val="both"/>
              <w:rPr>
                <w:rFonts w:ascii="Candara" w:hAnsi="Candara" w:cs="Arial"/>
              </w:rPr>
            </w:pPr>
          </w:p>
        </w:tc>
      </w:tr>
      <w:tr w:rsidR="00017927" w:rsidRPr="00B62B51" w14:paraId="268707B2" w14:textId="77777777" w:rsidTr="003C6E9A">
        <w:trPr>
          <w:tblHeader/>
        </w:trPr>
        <w:tc>
          <w:tcPr>
            <w:tcW w:w="2716" w:type="dxa"/>
          </w:tcPr>
          <w:p w14:paraId="32CDB4BE" w14:textId="77777777" w:rsidR="00C91D7E" w:rsidRPr="00B62B51" w:rsidRDefault="00C91D7E" w:rsidP="00544EC3">
            <w:pPr>
              <w:jc w:val="both"/>
              <w:rPr>
                <w:rFonts w:ascii="Candara" w:hAnsi="Candara" w:cs="Arial"/>
              </w:rPr>
            </w:pPr>
          </w:p>
        </w:tc>
        <w:tc>
          <w:tcPr>
            <w:tcW w:w="5557" w:type="dxa"/>
          </w:tcPr>
          <w:p w14:paraId="189BA7F4" w14:textId="77777777" w:rsidR="00C91D7E" w:rsidRPr="00B62B51" w:rsidRDefault="00C91D7E" w:rsidP="00544EC3">
            <w:pPr>
              <w:jc w:val="both"/>
              <w:rPr>
                <w:rFonts w:ascii="Candara" w:hAnsi="Candara" w:cs="Arial"/>
              </w:rPr>
            </w:pPr>
          </w:p>
        </w:tc>
      </w:tr>
    </w:tbl>
    <w:p w14:paraId="253EF927" w14:textId="77777777" w:rsidR="009A34F6" w:rsidRPr="00B62B51" w:rsidRDefault="009A34F6" w:rsidP="00544EC3">
      <w:pPr>
        <w:jc w:val="both"/>
        <w:rPr>
          <w:rFonts w:ascii="Candara" w:hAnsi="Candara" w:cs="Arial"/>
        </w:rPr>
      </w:pPr>
    </w:p>
    <w:sectPr w:rsidR="009A34F6" w:rsidRPr="00B62B51" w:rsidSect="002569A2">
      <w:footerReference w:type="default" r:id="rId8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6D68A" w14:textId="77777777" w:rsidR="001043DC" w:rsidRDefault="001043DC" w:rsidP="006261AC">
      <w:pPr>
        <w:spacing w:after="0" w:line="240" w:lineRule="auto"/>
      </w:pPr>
      <w:r>
        <w:separator/>
      </w:r>
    </w:p>
  </w:endnote>
  <w:endnote w:type="continuationSeparator" w:id="0">
    <w:p w14:paraId="2277C77A" w14:textId="77777777" w:rsidR="001043DC" w:rsidRDefault="001043DC" w:rsidP="0062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033628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80E0149" w14:textId="77777777" w:rsidR="006A520B" w:rsidRDefault="006A520B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C53F1CA" w14:textId="77777777" w:rsidR="00B93E5B" w:rsidRDefault="00B93E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094C2" w14:textId="77777777" w:rsidR="001043DC" w:rsidRDefault="001043DC" w:rsidP="006261AC">
      <w:pPr>
        <w:spacing w:after="0" w:line="240" w:lineRule="auto"/>
      </w:pPr>
      <w:r>
        <w:separator/>
      </w:r>
    </w:p>
  </w:footnote>
  <w:footnote w:type="continuationSeparator" w:id="0">
    <w:p w14:paraId="598A848A" w14:textId="77777777" w:rsidR="001043DC" w:rsidRDefault="001043DC" w:rsidP="00626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D1026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C2CC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5AA5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1C6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3A93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63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1C53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B6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4E5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8A3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756200"/>
    <w:multiLevelType w:val="hybridMultilevel"/>
    <w:tmpl w:val="E418FC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62CAB"/>
    <w:multiLevelType w:val="hybridMultilevel"/>
    <w:tmpl w:val="897E0A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B196A"/>
    <w:multiLevelType w:val="hybridMultilevel"/>
    <w:tmpl w:val="671CF3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96AA0"/>
    <w:multiLevelType w:val="hybridMultilevel"/>
    <w:tmpl w:val="A9C692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925BB"/>
    <w:multiLevelType w:val="hybridMultilevel"/>
    <w:tmpl w:val="58506A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1"/>
  </w:num>
  <w:num w:numId="14">
    <w:abstractNumId w:val="13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E2"/>
    <w:rsid w:val="00017927"/>
    <w:rsid w:val="000534FF"/>
    <w:rsid w:val="001043DC"/>
    <w:rsid w:val="0012244C"/>
    <w:rsid w:val="001B4272"/>
    <w:rsid w:val="002569A2"/>
    <w:rsid w:val="00272ABC"/>
    <w:rsid w:val="002976C7"/>
    <w:rsid w:val="002B7132"/>
    <w:rsid w:val="002D0540"/>
    <w:rsid w:val="002F19D5"/>
    <w:rsid w:val="003164F3"/>
    <w:rsid w:val="00316C23"/>
    <w:rsid w:val="003176E3"/>
    <w:rsid w:val="003B5B68"/>
    <w:rsid w:val="003C02F6"/>
    <w:rsid w:val="003C6C11"/>
    <w:rsid w:val="003C6E9A"/>
    <w:rsid w:val="003E6E49"/>
    <w:rsid w:val="00544EC3"/>
    <w:rsid w:val="005578C9"/>
    <w:rsid w:val="00564B60"/>
    <w:rsid w:val="005D2B86"/>
    <w:rsid w:val="006261AC"/>
    <w:rsid w:val="00626446"/>
    <w:rsid w:val="0065155C"/>
    <w:rsid w:val="00663AC9"/>
    <w:rsid w:val="0069738C"/>
    <w:rsid w:val="006A520B"/>
    <w:rsid w:val="006C2F90"/>
    <w:rsid w:val="00743B7B"/>
    <w:rsid w:val="00767BE9"/>
    <w:rsid w:val="008538C1"/>
    <w:rsid w:val="00902BE6"/>
    <w:rsid w:val="00913F9D"/>
    <w:rsid w:val="00925080"/>
    <w:rsid w:val="00994CC9"/>
    <w:rsid w:val="009A34F6"/>
    <w:rsid w:val="00A1127D"/>
    <w:rsid w:val="00A1293D"/>
    <w:rsid w:val="00A25FD3"/>
    <w:rsid w:val="00A32DE9"/>
    <w:rsid w:val="00A402BA"/>
    <w:rsid w:val="00AA0889"/>
    <w:rsid w:val="00AD0486"/>
    <w:rsid w:val="00B62B51"/>
    <w:rsid w:val="00B93E5B"/>
    <w:rsid w:val="00BD0E68"/>
    <w:rsid w:val="00BD3ADC"/>
    <w:rsid w:val="00C12DA5"/>
    <w:rsid w:val="00C91D7E"/>
    <w:rsid w:val="00CA3F46"/>
    <w:rsid w:val="00CF3F72"/>
    <w:rsid w:val="00D204A5"/>
    <w:rsid w:val="00D30FB6"/>
    <w:rsid w:val="00D9341D"/>
    <w:rsid w:val="00DB3CF3"/>
    <w:rsid w:val="00E44288"/>
    <w:rsid w:val="00E453BC"/>
    <w:rsid w:val="00E824F4"/>
    <w:rsid w:val="00E942E2"/>
    <w:rsid w:val="00EE4AF4"/>
    <w:rsid w:val="00EF0387"/>
    <w:rsid w:val="00F756A7"/>
    <w:rsid w:val="00F9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24EFF9"/>
  <w15:docId w15:val="{0F80C339-6BE3-4BD2-8A81-17082D33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30FB6"/>
    <w:pPr>
      <w:tabs>
        <w:tab w:val="left" w:pos="2448"/>
      </w:tabs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Titre1">
    <w:name w:val="heading 1"/>
    <w:basedOn w:val="Normal"/>
    <w:next w:val="Normal"/>
    <w:uiPriority w:val="9"/>
    <w:qFormat/>
    <w:rsid w:val="000534FF"/>
    <w:pPr>
      <w:spacing w:after="360"/>
      <w:contextualSpacing/>
      <w:jc w:val="center"/>
      <w:outlineLvl w:val="0"/>
    </w:pPr>
    <w:rPr>
      <w:sz w:val="26"/>
    </w:rPr>
  </w:style>
  <w:style w:type="paragraph" w:styleId="Titre2">
    <w:name w:val="heading 2"/>
    <w:basedOn w:val="Normal"/>
    <w:next w:val="Normal"/>
    <w:uiPriority w:val="9"/>
    <w:unhideWhenUsed/>
    <w:qFormat/>
    <w:rsid w:val="005578C9"/>
    <w:pPr>
      <w:spacing w:after="0"/>
      <w:outlineLvl w:val="1"/>
    </w:pPr>
    <w:rPr>
      <w:rFonts w:asciiTheme="majorHAnsi" w:hAnsiTheme="majorHAnsi"/>
      <w:b/>
    </w:rPr>
  </w:style>
  <w:style w:type="paragraph" w:styleId="Titre3">
    <w:name w:val="heading 3"/>
    <w:basedOn w:val="Normal"/>
    <w:next w:val="Normal"/>
    <w:uiPriority w:val="9"/>
    <w:semiHidden/>
    <w:unhideWhenUsed/>
    <w:rsid w:val="005578C9"/>
    <w:pPr>
      <w:keepNext/>
      <w:outlineLvl w:val="2"/>
    </w:pPr>
    <w:rPr>
      <w:rFonts w:asciiTheme="majorHAnsi" w:hAnsiTheme="majorHAns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64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64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rganisation">
    <w:name w:val="Organisation"/>
    <w:basedOn w:val="Normal"/>
    <w:unhideWhenUsed/>
    <w:qFormat/>
    <w:rsid w:val="00272ABC"/>
    <w:pPr>
      <w:jc w:val="center"/>
    </w:pPr>
    <w:rPr>
      <w:b/>
      <w:sz w:val="28"/>
    </w:rPr>
  </w:style>
  <w:style w:type="character" w:styleId="Textedelespacerserv">
    <w:name w:val="Placeholder Text"/>
    <w:basedOn w:val="Policepardfaut"/>
    <w:uiPriority w:val="99"/>
    <w:semiHidden/>
    <w:rsid w:val="00272ABC"/>
    <w:rPr>
      <w:color w:val="808080"/>
    </w:rPr>
  </w:style>
  <w:style w:type="paragraph" w:styleId="Textedebulles">
    <w:name w:val="Balloon Text"/>
    <w:basedOn w:val="Normal"/>
    <w:link w:val="TextedebullesCar"/>
    <w:semiHidden/>
    <w:unhideWhenUsed/>
    <w:rsid w:val="0027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272AB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453B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0FB6"/>
    <w:rPr>
      <w:rFonts w:asciiTheme="minorHAnsi" w:hAnsiTheme="minorHAnsi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E453B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0FB6"/>
    <w:rPr>
      <w:rFonts w:asciiTheme="minorHAnsi" w:hAnsiTheme="minorHAnsi"/>
      <w:sz w:val="24"/>
      <w:szCs w:val="24"/>
    </w:rPr>
  </w:style>
  <w:style w:type="table" w:styleId="Grilledutableau">
    <w:name w:val="Table Grid"/>
    <w:basedOn w:val="TableauNormal"/>
    <w:rsid w:val="00C91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12"/>
    <w:unhideWhenUsed/>
    <w:qFormat/>
    <w:rsid w:val="00A25FD3"/>
    <w:rPr>
      <w:iCs/>
      <w:color w:val="595959" w:themeColor="text1" w:themeTint="A6"/>
    </w:rPr>
  </w:style>
  <w:style w:type="paragraph" w:styleId="Normalcentr">
    <w:name w:val="Block Text"/>
    <w:basedOn w:val="Normal"/>
    <w:semiHidden/>
    <w:unhideWhenUsed/>
    <w:rsid w:val="003164F3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D30FB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30F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3164F3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3164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164F3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3164F3"/>
    <w:rPr>
      <w:b/>
      <w:bCs/>
      <w:caps w:val="0"/>
      <w:smallCaps/>
      <w:color w:val="365F91" w:themeColor="accent1" w:themeShade="BF"/>
      <w:spacing w:val="5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164F3"/>
    <w:rPr>
      <w:color w:val="595959" w:themeColor="text1" w:themeTint="A6"/>
      <w:shd w:val="clear" w:color="auto" w:fill="E6E6E6"/>
    </w:rPr>
  </w:style>
  <w:style w:type="paragraph" w:styleId="Paragraphedeliste">
    <w:name w:val="List Paragraph"/>
    <w:basedOn w:val="Normal"/>
    <w:uiPriority w:val="34"/>
    <w:unhideWhenUsed/>
    <w:rsid w:val="00902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936994\Documents\Mod&#232;les%20Office%20personnalis&#233;s\ModeleC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5493B483B34E448982F3F7FF4301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730C4B-D022-41A5-B9B7-40A90E25EBAF}"/>
      </w:docPartPr>
      <w:docPartBody>
        <w:p w:rsidR="00000000" w:rsidRDefault="002B067C">
          <w:pPr>
            <w:pStyle w:val="E35493B483B34E448982F3F7FF430109"/>
          </w:pPr>
          <w:r>
            <w:rPr>
              <w:lang w:bidi="fr-FR"/>
            </w:rPr>
            <w:t>Nom de l’organisation ou du comité</w:t>
          </w:r>
        </w:p>
      </w:docPartBody>
    </w:docPart>
    <w:docPart>
      <w:docPartPr>
        <w:name w:val="A386BED360BE4C168B0D139AA73114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D27535-8268-4B90-8672-195121755DE2}"/>
      </w:docPartPr>
      <w:docPartBody>
        <w:p w:rsidR="00000000" w:rsidRDefault="002B067C">
          <w:pPr>
            <w:pStyle w:val="A386BED360BE4C168B0D139AA73114F1"/>
          </w:pPr>
          <w:r>
            <w:rPr>
              <w:lang w:bidi="fr-FR"/>
            </w:rPr>
            <w:t>Date</w:t>
          </w:r>
        </w:p>
      </w:docPartBody>
    </w:docPart>
    <w:docPart>
      <w:docPartPr>
        <w:name w:val="768B2C376EF5423694FE82017AE2A3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E93F0F-3474-4715-B349-0EAE0B81B11F}"/>
      </w:docPartPr>
      <w:docPartBody>
        <w:p w:rsidR="00000000" w:rsidRDefault="002B067C">
          <w:pPr>
            <w:pStyle w:val="768B2C376EF5423694FE82017AE2A3F8"/>
          </w:pPr>
          <w:r>
            <w:rPr>
              <w:lang w:bidi="fr-FR"/>
            </w:rPr>
            <w:t>Participants présents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7C"/>
    <w:rsid w:val="002B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35493B483B34E448982F3F7FF430109">
    <w:name w:val="E35493B483B34E448982F3F7FF430109"/>
  </w:style>
  <w:style w:type="paragraph" w:customStyle="1" w:styleId="A386BED360BE4C168B0D139AA73114F1">
    <w:name w:val="A386BED360BE4C168B0D139AA73114F1"/>
  </w:style>
  <w:style w:type="paragraph" w:customStyle="1" w:styleId="768B2C376EF5423694FE82017AE2A3F8">
    <w:name w:val="768B2C376EF5423694FE82017AE2A3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403FF-6DB1-44FB-A1FC-6153F6BDA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ModeleCR.dotm</Template>
  <TotalTime>13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Heptagone Média</dc:subject>
  <dc:creator>Estevan Gay</dc:creator>
  <cp:keywords>12-09-2019</cp:keywords>
  <dc:description/>
  <cp:lastModifiedBy>Estevan Gay</cp:lastModifiedBy>
  <cp:revision>3</cp:revision>
  <cp:lastPrinted>2019-09-12T19:39:00Z</cp:lastPrinted>
  <dcterms:created xsi:type="dcterms:W3CDTF">2019-09-12T19:26:00Z</dcterms:created>
  <dcterms:modified xsi:type="dcterms:W3CDTF">2019-09-12T19:39:00Z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v-shbahu@microsoft.com</vt:lpwstr>
  </property>
  <property fmtid="{D5CDD505-2E9C-101B-9397-08002B2CF9AE}" pid="13" name="MSIP_Label_f42aa342-8706-4288-bd11-ebb85995028c_SetDate">
    <vt:lpwstr>2018-04-11T09:03:44.2469821Z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